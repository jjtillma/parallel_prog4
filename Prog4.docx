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EF4" w:rsidRDefault="00273E48" w:rsidP="00273E48">
      <w:pPr>
        <w:pStyle w:val="Heading2"/>
      </w:pPr>
      <w:r>
        <w:t>Authors:</w:t>
      </w:r>
    </w:p>
    <w:p w:rsidR="00273E48" w:rsidRDefault="00273E48">
      <w:r>
        <w:tab/>
        <w:t xml:space="preserve">Andrew </w:t>
      </w:r>
      <w:proofErr w:type="spellStart"/>
      <w:r>
        <w:t>Kizzier</w:t>
      </w:r>
      <w:proofErr w:type="spellEnd"/>
    </w:p>
    <w:p w:rsidR="00273E48" w:rsidRDefault="00273E48">
      <w:r>
        <w:tab/>
        <w:t xml:space="preserve">Rachel </w:t>
      </w:r>
      <w:proofErr w:type="spellStart"/>
      <w:r>
        <w:t>Krohn</w:t>
      </w:r>
      <w:proofErr w:type="spellEnd"/>
    </w:p>
    <w:p w:rsidR="00273E48" w:rsidRDefault="00273E48">
      <w:r>
        <w:tab/>
        <w:t xml:space="preserve">James </w:t>
      </w:r>
      <w:proofErr w:type="spellStart"/>
      <w:r>
        <w:t>Tillma</w:t>
      </w:r>
      <w:proofErr w:type="spellEnd"/>
    </w:p>
    <w:p w:rsidR="00273E48" w:rsidRDefault="00273E48">
      <w:r>
        <w:tab/>
        <w:t>Jonathan Tomes</w:t>
      </w:r>
    </w:p>
    <w:p w:rsidR="00273E48" w:rsidRDefault="00273E48"/>
    <w:p w:rsidR="00273E48" w:rsidRDefault="00273E48" w:rsidP="00273E48">
      <w:pPr>
        <w:pStyle w:val="Heading2"/>
      </w:pPr>
      <w:r>
        <w:t>Included:</w:t>
      </w:r>
    </w:p>
    <w:p w:rsidR="00273E48" w:rsidRDefault="008D7C30">
      <w:r>
        <w:tab/>
      </w:r>
      <w:proofErr w:type="spellStart"/>
      <w:r>
        <w:t>Makefile</w:t>
      </w:r>
      <w:proofErr w:type="spellEnd"/>
    </w:p>
    <w:p w:rsidR="008D7C30" w:rsidRDefault="008D7C30">
      <w:r>
        <w:tab/>
        <w:t>prog4_shared.c</w:t>
      </w:r>
    </w:p>
    <w:p w:rsidR="008D7C30" w:rsidRDefault="008D7C30">
      <w:r>
        <w:tab/>
        <w:t>prog4_dist.c</w:t>
      </w:r>
    </w:p>
    <w:p w:rsidR="00C77E74" w:rsidRDefault="00C77E74">
      <w:r>
        <w:tab/>
      </w:r>
      <w:proofErr w:type="spellStart"/>
      <w:r>
        <w:t>make_matrix.c</w:t>
      </w:r>
      <w:proofErr w:type="spellEnd"/>
    </w:p>
    <w:p w:rsidR="008D7C30" w:rsidRDefault="008D7C30">
      <w:r>
        <w:tab/>
        <w:t>Prog4.pdf</w:t>
      </w:r>
    </w:p>
    <w:p w:rsidR="008D7C30" w:rsidRDefault="008D7C30"/>
    <w:p w:rsidR="00273E48" w:rsidRDefault="00273E48" w:rsidP="00273E48">
      <w:pPr>
        <w:pStyle w:val="Heading2"/>
      </w:pPr>
      <w:r>
        <w:t>Compiling:</w:t>
      </w:r>
    </w:p>
    <w:p w:rsidR="00273E48" w:rsidRDefault="00273E48">
      <w:r>
        <w:t xml:space="preserve">Simply use the included make file. </w:t>
      </w:r>
    </w:p>
    <w:p w:rsidR="00273E48" w:rsidRDefault="00273E48">
      <w:r>
        <w:t>Or for the individual programs:</w:t>
      </w:r>
    </w:p>
    <w:p w:rsidR="00273E48" w:rsidRDefault="00273E48"/>
    <w:p w:rsidR="00273E48" w:rsidRDefault="00273E48">
      <w:r>
        <w:t>Shared Memory Version:</w:t>
      </w:r>
    </w:p>
    <w:p w:rsidR="00273E48" w:rsidRDefault="006908A0">
      <w:r>
        <w:tab/>
      </w:r>
      <w:proofErr w:type="spellStart"/>
      <w:proofErr w:type="gramStart"/>
      <w:r>
        <w:t>gcc</w:t>
      </w:r>
      <w:proofErr w:type="spellEnd"/>
      <w:proofErr w:type="gramEnd"/>
      <w:r>
        <w:t xml:space="preserve"> –g –W</w:t>
      </w:r>
      <w:r w:rsidR="00273E48">
        <w:t>all –</w:t>
      </w:r>
      <w:proofErr w:type="spellStart"/>
      <w:r w:rsidR="00273E48">
        <w:t>fopenmp</w:t>
      </w:r>
      <w:proofErr w:type="spellEnd"/>
      <w:r w:rsidR="00273E48">
        <w:t xml:space="preserve"> –o prog4_shared prog4_shared.c</w:t>
      </w:r>
    </w:p>
    <w:p w:rsidR="00273E48" w:rsidRDefault="00273E48">
      <w:r>
        <w:t>Distributed Memory Version:</w:t>
      </w:r>
    </w:p>
    <w:p w:rsidR="00273E48" w:rsidRDefault="006908A0">
      <w:r>
        <w:tab/>
      </w:r>
      <w:proofErr w:type="spellStart"/>
      <w:proofErr w:type="gramStart"/>
      <w:r>
        <w:t>mpicc</w:t>
      </w:r>
      <w:proofErr w:type="spellEnd"/>
      <w:proofErr w:type="gramEnd"/>
      <w:r>
        <w:t xml:space="preserve"> –g –W</w:t>
      </w:r>
      <w:r w:rsidR="00273E48">
        <w:t>all –</w:t>
      </w:r>
      <w:proofErr w:type="spellStart"/>
      <w:r w:rsidR="00273E48">
        <w:t>std</w:t>
      </w:r>
      <w:proofErr w:type="spellEnd"/>
      <w:r w:rsidR="00273E48">
        <w:t>=c99 –lm –</w:t>
      </w:r>
      <w:r w:rsidR="000C25F9">
        <w:t>o prog4_dist prog4_dist.c</w:t>
      </w:r>
    </w:p>
    <w:p w:rsidR="00462DE4" w:rsidRDefault="00567D54">
      <w:r>
        <w:t>T</w:t>
      </w:r>
      <w:r w:rsidR="006908A0">
        <w:t xml:space="preserve">he </w:t>
      </w:r>
      <w:proofErr w:type="spellStart"/>
      <w:r w:rsidR="006908A0">
        <w:t>make_matrix</w:t>
      </w:r>
      <w:proofErr w:type="spellEnd"/>
      <w:r w:rsidR="006908A0">
        <w:t xml:space="preserve"> program:</w:t>
      </w:r>
    </w:p>
    <w:p w:rsidR="006908A0" w:rsidRDefault="006908A0">
      <w:r>
        <w:tab/>
      </w:r>
      <w:proofErr w:type="spellStart"/>
      <w:proofErr w:type="gramStart"/>
      <w:r>
        <w:t>gcc</w:t>
      </w:r>
      <w:proofErr w:type="spellEnd"/>
      <w:proofErr w:type="gramEnd"/>
      <w:r>
        <w:t xml:space="preserve"> –g –Wall –o </w:t>
      </w:r>
      <w:proofErr w:type="spellStart"/>
      <w:r>
        <w:t>make_matrix</w:t>
      </w:r>
      <w:proofErr w:type="spellEnd"/>
      <w:r>
        <w:t xml:space="preserve"> </w:t>
      </w:r>
      <w:proofErr w:type="spellStart"/>
      <w:r>
        <w:t>make_matrix.c</w:t>
      </w:r>
      <w:proofErr w:type="spellEnd"/>
      <w:r>
        <w:t xml:space="preserve"> -lm</w:t>
      </w:r>
    </w:p>
    <w:p w:rsidR="00273E48" w:rsidRDefault="00273E48" w:rsidP="007F5A78">
      <w:pPr>
        <w:pStyle w:val="Heading2"/>
      </w:pPr>
      <w:r>
        <w:t>Usages:</w:t>
      </w:r>
    </w:p>
    <w:p w:rsidR="007F5A78" w:rsidRDefault="007F5A78" w:rsidP="007F5A78">
      <w:r>
        <w:t>Shared:</w:t>
      </w:r>
    </w:p>
    <w:p w:rsidR="007F5A78" w:rsidRDefault="007F5A78" w:rsidP="007F5A78">
      <w:r>
        <w:tab/>
      </w:r>
      <w:proofErr w:type="gramStart"/>
      <w:r>
        <w:t>prog4_shared</w:t>
      </w:r>
      <w:proofErr w:type="gramEnd"/>
      <w:r>
        <w:t xml:space="preserve"> n</w:t>
      </w:r>
    </w:p>
    <w:p w:rsidR="007F5A78" w:rsidRDefault="007F5A78" w:rsidP="007F5A78">
      <w:r>
        <w:tab/>
        <w:t>Where n is the number of processes.</w:t>
      </w:r>
    </w:p>
    <w:p w:rsidR="007F5A78" w:rsidRDefault="007F5A78" w:rsidP="007F5A78">
      <w:r>
        <w:t>Distributed:</w:t>
      </w:r>
    </w:p>
    <w:p w:rsidR="007F5A78" w:rsidRDefault="007F5A78" w:rsidP="007F5A78">
      <w:r>
        <w:tab/>
      </w:r>
      <w:proofErr w:type="spellStart"/>
      <w:proofErr w:type="gramStart"/>
      <w:r>
        <w:t>mpiexec</w:t>
      </w:r>
      <w:proofErr w:type="spellEnd"/>
      <w:proofErr w:type="gramEnd"/>
      <w:r>
        <w:t xml:space="preserve"> –np n prog4_dist</w:t>
      </w:r>
    </w:p>
    <w:p w:rsidR="007F5A78" w:rsidRDefault="007F5A78" w:rsidP="007F5A78">
      <w:r>
        <w:tab/>
        <w:t xml:space="preserve">Where n is the number of processes. </w:t>
      </w:r>
    </w:p>
    <w:p w:rsidR="009156D9" w:rsidRPr="007F5A78" w:rsidRDefault="009156D9" w:rsidP="009156D9">
      <w:r>
        <w:t>NOTE: The number of rows in the matrix must be divisible by the number of processes.</w:t>
      </w:r>
    </w:p>
    <w:p w:rsidR="009156D9" w:rsidRDefault="009156D9" w:rsidP="007F5A78"/>
    <w:p w:rsidR="009156D9" w:rsidRDefault="009156D9" w:rsidP="007F5A78">
      <w:proofErr w:type="spellStart"/>
      <w:r>
        <w:t>MakeMatrix</w:t>
      </w:r>
      <w:proofErr w:type="spellEnd"/>
    </w:p>
    <w:p w:rsidR="009156D9" w:rsidRDefault="009156D9" w:rsidP="007F5A78">
      <w:r>
        <w:tab/>
      </w:r>
      <w:proofErr w:type="spellStart"/>
      <w:proofErr w:type="gramStart"/>
      <w:r>
        <w:t>make_matrix</w:t>
      </w:r>
      <w:proofErr w:type="spellEnd"/>
      <w:proofErr w:type="gramEnd"/>
      <w:r>
        <w:t xml:space="preserve"> n</w:t>
      </w:r>
    </w:p>
    <w:p w:rsidR="009156D9" w:rsidRDefault="009156D9" w:rsidP="007F5A78">
      <w:r>
        <w:tab/>
        <w:t>Where n is the size of the desired matrix.</w:t>
      </w:r>
    </w:p>
    <w:p w:rsidR="00462DE4" w:rsidRDefault="00462DE4" w:rsidP="00462DE4">
      <w:pPr>
        <w:pStyle w:val="Heading2"/>
      </w:pPr>
      <w:r>
        <w:t>Problem:</w:t>
      </w:r>
    </w:p>
    <w:p w:rsidR="00462DE4" w:rsidRDefault="00462DE4" w:rsidP="00462DE4">
      <w:r>
        <w:tab/>
        <w:t xml:space="preserve">Perform LU decomposition of a matrix of a set number of rows.  And we must perform this using both a shared memory version and a distributed memory version. We are requiring that the matrix be a square matrix as many of the applications for the L and U matrices require that the matrix be square. </w:t>
      </w:r>
    </w:p>
    <w:p w:rsidR="009156D9" w:rsidRDefault="009156D9">
      <w:r>
        <w:br w:type="page"/>
      </w:r>
    </w:p>
    <w:p w:rsidR="00462DE4" w:rsidRDefault="00462DE4" w:rsidP="00462DE4"/>
    <w:p w:rsidR="00462DE4" w:rsidRDefault="00462DE4" w:rsidP="00462DE4">
      <w:pPr>
        <w:pStyle w:val="Heading2"/>
      </w:pPr>
      <w:r>
        <w:t>Algorithms:</w:t>
      </w:r>
    </w:p>
    <w:p w:rsidR="00462DE4" w:rsidRDefault="00462DE4">
      <w:r>
        <w:tab/>
        <w:t>We will use Gaussian row elimination in order to create the upper right matrix that is U and the lower left matrix that is L. This requires that we do row swapping as we discover the need to.  Upon eliminating a row we insert the scalars used into L.  After we have completed all row eliminations we print each matrix (A, P, L, and U) to output. We then print to output that A = (LU)* P’ to show that LU decomposition was successful.</w:t>
      </w:r>
    </w:p>
    <w:p w:rsidR="00273E48" w:rsidRDefault="00273E48"/>
    <w:p w:rsidR="00273E48" w:rsidRDefault="00273E48" w:rsidP="00273E48">
      <w:pPr>
        <w:pStyle w:val="Heading2"/>
      </w:pPr>
      <w:r>
        <w:t>Timings:</w:t>
      </w:r>
    </w:p>
    <w:p w:rsidR="00273E48" w:rsidRDefault="00273E48"/>
    <w:p w:rsidR="00273E48" w:rsidRDefault="00273E48"/>
    <w:p w:rsidR="008D7C30" w:rsidRDefault="008D7C30" w:rsidP="008D7C30">
      <w:pPr>
        <w:pStyle w:val="Heading1"/>
      </w:pPr>
      <w:r>
        <w:t>Foster’s Algorithm</w:t>
      </w:r>
    </w:p>
    <w:p w:rsidR="008D7C30" w:rsidRDefault="008D7C30" w:rsidP="008D7C30"/>
    <w:p w:rsidR="008D7C30" w:rsidRDefault="008D7C30" w:rsidP="008D7C30">
      <w:pPr>
        <w:pStyle w:val="Heading2"/>
      </w:pPr>
      <w:r>
        <w:t>Partitioning &amp; Communication</w:t>
      </w:r>
    </w:p>
    <w:p w:rsidR="008D7C30" w:rsidRDefault="008D7C30" w:rsidP="008D7C30">
      <w:r>
        <w:tab/>
        <w:t>There are three main tasks for this problem of LU decomposition, calculating the U matrix, the L matrix, and the P matrix. Calculating the U matrix is divided into each row and determining how to eliminate the rows in the column below the row’s starting value.  Calculating the L matrix, is just a matter of finding the scalar that was used in eliminating the rows in calculating the U matrix. The P matrix can be calculated as we swap rows as necessary, looking to put the max absolute value in</w:t>
      </w:r>
      <w:r w:rsidR="00567D54">
        <w:t xml:space="preserve"> the diagonal. So the main tasks </w:t>
      </w:r>
      <w:r>
        <w:t>we can put into parallel is calculati</w:t>
      </w:r>
      <w:r w:rsidR="00567D54">
        <w:t>ng the scalars to calculate the matrices.</w:t>
      </w:r>
    </w:p>
    <w:p w:rsidR="008D7C30" w:rsidRDefault="008D7C30" w:rsidP="008D7C30"/>
    <w:p w:rsidR="008D7C30" w:rsidRPr="009D28E6" w:rsidRDefault="008D7C30" w:rsidP="008D7C30">
      <w:r>
        <w:tab/>
      </w:r>
      <w:r w:rsidR="009156D9">
        <w:t>We would only need to communi</w:t>
      </w:r>
      <w:bookmarkStart w:id="0" w:name="_GoBack"/>
      <w:bookmarkEnd w:id="0"/>
      <w:r w:rsidR="009156D9">
        <w:t>cate a single row of each matrix (A, L, U, and P) to each process</w:t>
      </w:r>
      <w:r>
        <w:t>.</w:t>
      </w:r>
    </w:p>
    <w:p w:rsidR="008D7C30" w:rsidRPr="009D28E6" w:rsidRDefault="008D7C30" w:rsidP="008D7C30"/>
    <w:p w:rsidR="008D7C30" w:rsidRDefault="008D7C30" w:rsidP="008D7C30">
      <w:pPr>
        <w:pStyle w:val="Heading2"/>
      </w:pPr>
      <w:r>
        <w:t>Agglomeration</w:t>
      </w:r>
    </w:p>
    <w:p w:rsidR="008D7C30" w:rsidRDefault="008D7C30" w:rsidP="008D7C30"/>
    <w:p w:rsidR="008D7C30" w:rsidRDefault="008D7C30" w:rsidP="008D7C30">
      <w:r>
        <w:tab/>
        <w:t xml:space="preserve">Each, row in U needs to eliminate the values in the column below its starting value.  Since L is dependent on these scalar values, we need to calculate matrix U first. However, since we have the scalars at the time of calculating U, we can actually combine the two tasks. As we step down through the rows in the U matrix, we can insert the resulting scalars into matrix L. This means we will have to only communicate each row of U at each phase of the program. This also is true of creating the P matrix. So we can create the L and P matrices at the time of </w:t>
      </w:r>
      <w:r w:rsidR="009156D9">
        <w:t>computing U.</w:t>
      </w:r>
    </w:p>
    <w:p w:rsidR="008D7C30" w:rsidRPr="009D28E6" w:rsidRDefault="008D7C30" w:rsidP="008D7C30"/>
    <w:p w:rsidR="008D7C30" w:rsidRDefault="008D7C30" w:rsidP="008D7C30">
      <w:pPr>
        <w:pStyle w:val="Heading2"/>
      </w:pPr>
      <w:r>
        <w:t>Mapping</w:t>
      </w:r>
    </w:p>
    <w:p w:rsidR="008D7C30" w:rsidRDefault="008D7C30" w:rsidP="008D7C30"/>
    <w:p w:rsidR="008D7C30" w:rsidRDefault="008D7C30">
      <w:r>
        <w:tab/>
        <w:t>We can map each row in U to a process. This would result in solving the U matrix, L matrix, and P matrix in Phases, one for each row</w:t>
      </w:r>
      <w:r w:rsidR="009156D9">
        <w:t>. We chose this approach as it was the simplest and only approach for the problem.</w:t>
      </w:r>
    </w:p>
    <w:sectPr w:rsidR="008D7C3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D31" w:rsidRDefault="005B3D31" w:rsidP="00273E48">
      <w:r>
        <w:separator/>
      </w:r>
    </w:p>
  </w:endnote>
  <w:endnote w:type="continuationSeparator" w:id="0">
    <w:p w:rsidR="005B3D31" w:rsidRDefault="005B3D31" w:rsidP="00273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D31" w:rsidRDefault="005B3D31" w:rsidP="00273E48">
      <w:r>
        <w:separator/>
      </w:r>
    </w:p>
  </w:footnote>
  <w:footnote w:type="continuationSeparator" w:id="0">
    <w:p w:rsidR="005B3D31" w:rsidRDefault="005B3D31" w:rsidP="00273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E48" w:rsidRDefault="00273E48" w:rsidP="00273E48">
    <w:pPr>
      <w:pStyle w:val="Heading1"/>
    </w:pPr>
    <w:r>
      <w:t>Program 4 Documentation – LU Decomposition</w:t>
    </w:r>
  </w:p>
  <w:p w:rsidR="00273E48" w:rsidRDefault="00273E4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E48"/>
    <w:rsid w:val="000C25F9"/>
    <w:rsid w:val="00273E48"/>
    <w:rsid w:val="00462DE4"/>
    <w:rsid w:val="005028DD"/>
    <w:rsid w:val="00567D54"/>
    <w:rsid w:val="005B3D31"/>
    <w:rsid w:val="006908A0"/>
    <w:rsid w:val="007F5A78"/>
    <w:rsid w:val="008D7C30"/>
    <w:rsid w:val="009156D9"/>
    <w:rsid w:val="00B90BB9"/>
    <w:rsid w:val="00C77E74"/>
    <w:rsid w:val="00F2323A"/>
    <w:rsid w:val="00F46EF4"/>
    <w:rsid w:val="00FA0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0FD00-AF15-4CA4-8928-4EC0106F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273E48"/>
    <w:pPr>
      <w:tabs>
        <w:tab w:val="center" w:pos="4680"/>
        <w:tab w:val="right" w:pos="9360"/>
      </w:tabs>
    </w:pPr>
  </w:style>
  <w:style w:type="character" w:customStyle="1" w:styleId="HeaderChar">
    <w:name w:val="Header Char"/>
    <w:basedOn w:val="DefaultParagraphFont"/>
    <w:link w:val="Header"/>
    <w:uiPriority w:val="99"/>
    <w:rsid w:val="00273E48"/>
  </w:style>
  <w:style w:type="paragraph" w:styleId="Footer">
    <w:name w:val="footer"/>
    <w:basedOn w:val="Normal"/>
    <w:link w:val="FooterChar"/>
    <w:uiPriority w:val="99"/>
    <w:unhideWhenUsed/>
    <w:rsid w:val="00273E48"/>
    <w:pPr>
      <w:tabs>
        <w:tab w:val="center" w:pos="4680"/>
        <w:tab w:val="right" w:pos="9360"/>
      </w:tabs>
    </w:pPr>
  </w:style>
  <w:style w:type="character" w:customStyle="1" w:styleId="FooterChar">
    <w:name w:val="Footer Char"/>
    <w:basedOn w:val="DefaultParagraphFont"/>
    <w:link w:val="Footer"/>
    <w:uiPriority w:val="99"/>
    <w:rsid w:val="00273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39926\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60</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Tomes, Jonathan A</dc:creator>
  <cp:keywords/>
  <dc:description/>
  <cp:lastModifiedBy>Tomes, Jonathan A</cp:lastModifiedBy>
  <cp:revision>7</cp:revision>
  <dcterms:created xsi:type="dcterms:W3CDTF">2014-12-09T18:34:00Z</dcterms:created>
  <dcterms:modified xsi:type="dcterms:W3CDTF">2014-12-10T01:19:00Z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